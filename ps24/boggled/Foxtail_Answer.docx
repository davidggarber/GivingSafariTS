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le"/>
        <w:tag w:val=""/>
        <w:id w:val="-622694214"/>
        <w:placeholder>
          <w:docPart w:val="250EBC19E5B94B148493678E5DC4C9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CAE0673" w14:textId="774ECA3C" w:rsidR="00651F88" w:rsidRPr="00352E2F" w:rsidRDefault="00874766" w:rsidP="00352E2F">
          <w:pPr>
            <w:pStyle w:val="Title"/>
          </w:pPr>
          <w:r>
            <w:t>Foxtail</w:t>
          </w:r>
        </w:p>
      </w:sdtContent>
    </w:sdt>
    <w:p w14:paraId="0B3A1996" w14:textId="24971BC7" w:rsidR="006D46EA" w:rsidRPr="00656A96" w:rsidRDefault="006D46EA" w:rsidP="00656A96">
      <w:pPr>
        <w:pStyle w:val="Byline"/>
      </w:pPr>
      <w:r w:rsidRPr="00656A96">
        <w:t xml:space="preserve">By: </w:t>
      </w:r>
      <w:sdt>
        <w:sdtPr>
          <w:alias w:val="Author"/>
          <w:tag w:val=""/>
          <w:id w:val="2094118205"/>
          <w:placeholder>
            <w:docPart w:val="3973A7254F194195970460E5C4CF8FE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62061">
            <w:t>Ken Pacquer</w:t>
          </w:r>
        </w:sdtContent>
      </w:sdt>
    </w:p>
    <w:p w14:paraId="4EF43E9F" w14:textId="7E1EC02E" w:rsidR="006D46EA" w:rsidRPr="00656A96" w:rsidRDefault="006D46EA" w:rsidP="00656A96">
      <w:pPr>
        <w:pStyle w:val="AnswerLine"/>
      </w:pPr>
      <w:r w:rsidRPr="00656A96">
        <w:t xml:space="preserve">Answer: </w:t>
      </w:r>
      <w:r w:rsidR="00440C6B">
        <w:t>AXOLOTL FLOTILLA</w:t>
      </w:r>
    </w:p>
    <w:p w14:paraId="5A6A2271" w14:textId="2DBF81B3" w:rsidR="00982B55" w:rsidRDefault="00982B55" w:rsidP="00982B55">
      <w:pPr>
        <w:spacing w:after="0"/>
        <w:ind w:right="1980"/>
      </w:pPr>
      <w:r>
        <w:t>For this sudoku variant, find the letters from the word FOXTAIL…</w:t>
      </w:r>
    </w:p>
    <w:tbl>
      <w:tblPr>
        <w:tblStyle w:val="TableGridLight"/>
        <w:tblW w:w="12997" w:type="dxa"/>
        <w:tblLayout w:type="fixed"/>
        <w:tblLook w:val="04A0" w:firstRow="1" w:lastRow="0" w:firstColumn="1" w:lastColumn="0" w:noHBand="0" w:noVBand="1"/>
      </w:tblPr>
      <w:tblGrid>
        <w:gridCol w:w="3415"/>
        <w:gridCol w:w="4590"/>
        <w:gridCol w:w="2070"/>
        <w:gridCol w:w="2922"/>
      </w:tblGrid>
      <w:tr w:rsidR="00982B55" w14:paraId="0D342A07" w14:textId="77777777" w:rsidTr="00982B55">
        <w:tc>
          <w:tcPr>
            <w:tcW w:w="3415" w:type="dxa"/>
          </w:tcPr>
          <w:p w14:paraId="34B81FBE" w14:textId="77777777" w:rsidR="00982B55" w:rsidRPr="00097CBB" w:rsidRDefault="00982B55" w:rsidP="00FD7D85">
            <w:r w:rsidRPr="00097CBB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53D0757" wp14:editId="314F624F">
                  <wp:simplePos x="0" y="0"/>
                  <wp:positionH relativeFrom="margin">
                    <wp:posOffset>665480</wp:posOffset>
                  </wp:positionH>
                  <wp:positionV relativeFrom="paragraph">
                    <wp:posOffset>-1270</wp:posOffset>
                  </wp:positionV>
                  <wp:extent cx="1376045" cy="930275"/>
                  <wp:effectExtent l="0" t="0" r="0" b="3175"/>
                  <wp:wrapNone/>
                  <wp:docPr id="8" name="Picture 8" descr="A black and white hexagon with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black and white hexagon with letter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7CBB">
              <w:t xml:space="preserve">…in </w:t>
            </w:r>
            <w:r w:rsidRPr="00097CBB">
              <w:br/>
              <w:t>each</w:t>
            </w:r>
            <w:r w:rsidRPr="00097CBB">
              <w:br/>
              <w:t xml:space="preserve">column </w:t>
            </w:r>
            <w:r w:rsidRPr="00097CBB">
              <w:br/>
              <w:t xml:space="preserve">and </w:t>
            </w:r>
            <w:r w:rsidRPr="00097CBB">
              <w:br/>
              <w:t xml:space="preserve">diagonal row </w:t>
            </w:r>
            <w:r w:rsidRPr="00097CBB">
              <w:br/>
              <w:t>(4-7 unique letters)</w:t>
            </w:r>
            <w:r>
              <w:t>,</w:t>
            </w:r>
          </w:p>
        </w:tc>
        <w:tc>
          <w:tcPr>
            <w:tcW w:w="4590" w:type="dxa"/>
          </w:tcPr>
          <w:p w14:paraId="16A69BEF" w14:textId="321DEF0F" w:rsidR="00982B55" w:rsidRPr="00097CBB" w:rsidRDefault="00982B55" w:rsidP="00FD7D85">
            <w:r w:rsidRPr="00097CBB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D7B3209" wp14:editId="1CC1B841">
                  <wp:simplePos x="0" y="0"/>
                  <wp:positionH relativeFrom="column">
                    <wp:posOffset>1146175</wp:posOffset>
                  </wp:positionH>
                  <wp:positionV relativeFrom="paragraph">
                    <wp:posOffset>0</wp:posOffset>
                  </wp:positionV>
                  <wp:extent cx="1026352" cy="1089660"/>
                  <wp:effectExtent l="0" t="0" r="2540" b="0"/>
                  <wp:wrapThrough wrapText="bothSides">
                    <wp:wrapPolygon edited="0">
                      <wp:start x="0" y="0"/>
                      <wp:lineTo x="0" y="21147"/>
                      <wp:lineTo x="21252" y="21147"/>
                      <wp:lineTo x="21252" y="0"/>
                      <wp:lineTo x="0" y="0"/>
                    </wp:wrapPolygon>
                  </wp:wrapThrough>
                  <wp:docPr id="10" name="Picture 10" descr="A hexagons with letter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hexagons with letters and number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52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3D13">
              <w:t xml:space="preserve">…in seven heptads </w:t>
            </w:r>
            <w:r w:rsidR="0013254B">
              <w:br/>
            </w:r>
            <w:r w:rsidR="0013254B">
              <w:br/>
            </w:r>
            <w:r w:rsidR="0013254B">
              <w:br/>
            </w:r>
            <w:r w:rsidR="0013254B">
              <w:br/>
            </w:r>
            <w:r w:rsidR="0013254B">
              <w:br/>
            </w:r>
            <w:r w:rsidR="0013254B">
              <w:br/>
            </w:r>
            <w:r w:rsidR="0013254B">
              <w:br/>
            </w:r>
            <w:r w:rsidR="0013254B">
              <w:br/>
            </w:r>
            <w:r w:rsidRPr="00B73D13">
              <w:t>(</w:t>
            </w:r>
            <w:r>
              <w:t>A h</w:t>
            </w:r>
            <w:r w:rsidRPr="00B73D13">
              <w:t xml:space="preserve">ighlighted hex plus </w:t>
            </w:r>
            <w:r>
              <w:t xml:space="preserve">its six </w:t>
            </w:r>
            <w:r w:rsidRPr="00B73D13">
              <w:t>surrounding hexes</w:t>
            </w:r>
            <w:proofErr w:type="gramStart"/>
            <w:r w:rsidRPr="00B73D13">
              <w:t>)</w:t>
            </w:r>
            <w:r w:rsidRPr="00097CBB">
              <w:rPr>
                <w:noProof/>
              </w:rPr>
              <w:t xml:space="preserve"> </w:t>
            </w:r>
            <w:r>
              <w:t>,</w:t>
            </w:r>
            <w:proofErr w:type="gramEnd"/>
          </w:p>
          <w:p w14:paraId="10B8E67C" w14:textId="77777777" w:rsidR="00982B55" w:rsidRPr="00097CBB" w:rsidRDefault="00982B55" w:rsidP="00FD7D85">
            <w:pPr>
              <w:rPr>
                <w:noProof/>
              </w:rPr>
            </w:pPr>
          </w:p>
        </w:tc>
        <w:tc>
          <w:tcPr>
            <w:tcW w:w="2070" w:type="dxa"/>
          </w:tcPr>
          <w:p w14:paraId="206EE18A" w14:textId="7E853E66" w:rsidR="00982B55" w:rsidRPr="00097CBB" w:rsidRDefault="00982B55" w:rsidP="00FD7D85">
            <w:r w:rsidRPr="00097CBB">
              <w:t>…</w:t>
            </w:r>
            <w:r>
              <w:t xml:space="preserve">and </w:t>
            </w:r>
            <w:r w:rsidRPr="00097CBB">
              <w:t xml:space="preserve">in the </w:t>
            </w:r>
            <w:r>
              <w:t>seven</w:t>
            </w:r>
            <w:r w:rsidRPr="00097CBB">
              <w:t xml:space="preserve"> highlighted hexes.</w:t>
            </w:r>
          </w:p>
          <w:p w14:paraId="58CF3157" w14:textId="77777777" w:rsidR="00982B55" w:rsidRPr="00097CBB" w:rsidRDefault="00982B55" w:rsidP="00FD7D85">
            <w:pPr>
              <w:ind w:right="1980"/>
            </w:pPr>
          </w:p>
        </w:tc>
        <w:tc>
          <w:tcPr>
            <w:tcW w:w="2922" w:type="dxa"/>
          </w:tcPr>
          <w:p w14:paraId="1FA4B804" w14:textId="1A2B74A9" w:rsidR="00982B55" w:rsidRPr="00097CBB" w:rsidRDefault="0013254B" w:rsidP="00FD7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E98325" wp14:editId="32D7C19D">
                  <wp:extent cx="1689100" cy="1905000"/>
                  <wp:effectExtent l="0" t="0" r="6350" b="0"/>
                  <wp:docPr id="220581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5EC54" w14:textId="132F99A2" w:rsidR="00795B9A" w:rsidRDefault="00795B9A" w:rsidP="00A316FC">
      <w:pPr>
        <w:ind w:right="261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CC3FC6" wp14:editId="50DF49F2">
            <wp:simplePos x="0" y="0"/>
            <wp:positionH relativeFrom="column">
              <wp:posOffset>2755900</wp:posOffset>
            </wp:positionH>
            <wp:positionV relativeFrom="paragraph">
              <wp:posOffset>95885</wp:posOffset>
            </wp:positionV>
            <wp:extent cx="5462640" cy="6000750"/>
            <wp:effectExtent l="0" t="0" r="5080" b="0"/>
            <wp:wrapSquare wrapText="bothSides"/>
            <wp:docPr id="471706577" name="Picture 1" descr="A hexagon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6577" name="Picture 1" descr="A hexagon with letters and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4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3D36A" w14:textId="77777777" w:rsidR="00270C01" w:rsidRDefault="00982B55" w:rsidP="00A316FC">
      <w:pPr>
        <w:ind w:right="2610"/>
      </w:pPr>
      <w:r w:rsidRPr="00FB078C">
        <w:rPr>
          <w:noProof/>
        </w:rPr>
        <w:drawing>
          <wp:anchor distT="0" distB="0" distL="114300" distR="114300" simplePos="0" relativeHeight="251659264" behindDoc="0" locked="0" layoutInCell="1" allowOverlap="1" wp14:anchorId="6AF15A8D" wp14:editId="31E53B77">
            <wp:simplePos x="0" y="0"/>
            <wp:positionH relativeFrom="margin">
              <wp:posOffset>6496051</wp:posOffset>
            </wp:positionH>
            <wp:positionV relativeFrom="paragraph">
              <wp:posOffset>272416</wp:posOffset>
            </wp:positionV>
            <wp:extent cx="977030" cy="1524000"/>
            <wp:effectExtent l="0" t="0" r="0" b="0"/>
            <wp:wrapNone/>
            <wp:docPr id="1354941871" name="Picture 1" descr="A close-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41871" name="Picture 1" descr="A close-up of a pla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1" cy="1530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4D8">
        <w:t xml:space="preserve">This Sudoku variant was invented by </w:t>
      </w:r>
      <w:r w:rsidR="00523296">
        <w:t>Bruce Oberg</w:t>
      </w:r>
      <w:r w:rsidR="009B2042">
        <w:t xml:space="preserve">. </w:t>
      </w:r>
    </w:p>
    <w:p w14:paraId="59298A41" w14:textId="2DCF5FD6" w:rsidR="004C745A" w:rsidRDefault="00270C01" w:rsidP="00A316FC">
      <w:pPr>
        <w:ind w:right="2610"/>
      </w:pPr>
      <w:r>
        <w:br/>
      </w:r>
      <w:r w:rsidR="00AE7FE2">
        <w:t xml:space="preserve">To see a mathematical proof showing the six valid combinations for this puzzle type, see </w:t>
      </w:r>
      <w:r w:rsidR="00344721">
        <w:t xml:space="preserve">George </w:t>
      </w:r>
      <w:r w:rsidR="00E92819">
        <w:t xml:space="preserve">I. </w:t>
      </w:r>
      <w:r w:rsidR="00344721">
        <w:t>Bell's paper</w:t>
      </w:r>
      <w:r w:rsidR="00AE7FE2">
        <w:t xml:space="preserve"> here</w:t>
      </w:r>
      <w:r w:rsidR="00344721">
        <w:t xml:space="preserve">: </w:t>
      </w:r>
      <w:hyperlink r:id="rId13" w:history="1">
        <w:r w:rsidR="008374D8" w:rsidRPr="00795B9A">
          <w:rPr>
            <w:rStyle w:val="Hyperlink"/>
            <w:sz w:val="24"/>
            <w:szCs w:val="24"/>
          </w:rPr>
          <w:t>https://arxiv.org/abs/0801.3697</w:t>
        </w:r>
      </w:hyperlink>
    </w:p>
    <w:p w14:paraId="458A711F" w14:textId="30267DE8" w:rsidR="00223848" w:rsidRPr="00C8645D" w:rsidRDefault="00223848" w:rsidP="00A316FC">
      <w:pPr>
        <w:jc w:val="center"/>
        <w:rPr>
          <w:b/>
          <w:bCs/>
        </w:rPr>
      </w:pPr>
    </w:p>
    <w:p w14:paraId="58F2C286" w14:textId="77777777" w:rsidR="00E40107" w:rsidRDefault="00E40107" w:rsidP="00A316FC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2"/>
        <w:gridCol w:w="642"/>
        <w:gridCol w:w="642"/>
        <w:gridCol w:w="642"/>
        <w:gridCol w:w="580"/>
        <w:gridCol w:w="642"/>
        <w:gridCol w:w="642"/>
        <w:gridCol w:w="643"/>
        <w:gridCol w:w="643"/>
        <w:gridCol w:w="643"/>
        <w:gridCol w:w="643"/>
        <w:gridCol w:w="643"/>
        <w:gridCol w:w="623"/>
      </w:tblGrid>
      <w:tr w:rsidR="00244CE0" w:rsidRPr="00DE70B4" w14:paraId="1CAE856E" w14:textId="77777777" w:rsidTr="00E40107">
        <w:trPr>
          <w:jc w:val="center"/>
        </w:trPr>
        <w:tc>
          <w:tcPr>
            <w:tcW w:w="643" w:type="dxa"/>
          </w:tcPr>
          <w:p w14:paraId="5D5B1F93" w14:textId="756B19E0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A</w:t>
            </w:r>
          </w:p>
        </w:tc>
        <w:tc>
          <w:tcPr>
            <w:tcW w:w="643" w:type="dxa"/>
          </w:tcPr>
          <w:p w14:paraId="0BD72093" w14:textId="0759A000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X</w:t>
            </w:r>
          </w:p>
        </w:tc>
        <w:tc>
          <w:tcPr>
            <w:tcW w:w="643" w:type="dxa"/>
          </w:tcPr>
          <w:p w14:paraId="57095688" w14:textId="205FB16B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O</w:t>
            </w:r>
          </w:p>
        </w:tc>
        <w:tc>
          <w:tcPr>
            <w:tcW w:w="642" w:type="dxa"/>
          </w:tcPr>
          <w:p w14:paraId="1C4982EA" w14:textId="5BE1E33B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L</w:t>
            </w:r>
          </w:p>
        </w:tc>
        <w:tc>
          <w:tcPr>
            <w:tcW w:w="642" w:type="dxa"/>
          </w:tcPr>
          <w:p w14:paraId="4B3006E0" w14:textId="71DD23D4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O</w:t>
            </w:r>
          </w:p>
        </w:tc>
        <w:tc>
          <w:tcPr>
            <w:tcW w:w="642" w:type="dxa"/>
          </w:tcPr>
          <w:p w14:paraId="0C849E3D" w14:textId="65F46354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T</w:t>
            </w:r>
          </w:p>
        </w:tc>
        <w:tc>
          <w:tcPr>
            <w:tcW w:w="642" w:type="dxa"/>
          </w:tcPr>
          <w:p w14:paraId="56B73BFD" w14:textId="12C56AA7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L</w:t>
            </w:r>
          </w:p>
        </w:tc>
        <w:tc>
          <w:tcPr>
            <w:tcW w:w="580" w:type="dxa"/>
          </w:tcPr>
          <w:p w14:paraId="4E852ABB" w14:textId="77777777" w:rsidR="00244CE0" w:rsidRPr="00E40107" w:rsidRDefault="00244CE0" w:rsidP="002424ED">
            <w:pPr>
              <w:jc w:val="center"/>
              <w:rPr>
                <w:u w:val="single"/>
              </w:rPr>
            </w:pPr>
          </w:p>
        </w:tc>
        <w:tc>
          <w:tcPr>
            <w:tcW w:w="642" w:type="dxa"/>
          </w:tcPr>
          <w:p w14:paraId="65C52F42" w14:textId="2668494D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F</w:t>
            </w:r>
          </w:p>
        </w:tc>
        <w:tc>
          <w:tcPr>
            <w:tcW w:w="642" w:type="dxa"/>
          </w:tcPr>
          <w:p w14:paraId="58B2E352" w14:textId="2BFC6234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L</w:t>
            </w:r>
          </w:p>
        </w:tc>
        <w:tc>
          <w:tcPr>
            <w:tcW w:w="643" w:type="dxa"/>
          </w:tcPr>
          <w:p w14:paraId="61C7B3A7" w14:textId="7DCE1A3D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O</w:t>
            </w:r>
          </w:p>
        </w:tc>
        <w:tc>
          <w:tcPr>
            <w:tcW w:w="643" w:type="dxa"/>
          </w:tcPr>
          <w:p w14:paraId="4543F8F7" w14:textId="12A1B29A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T</w:t>
            </w:r>
          </w:p>
        </w:tc>
        <w:tc>
          <w:tcPr>
            <w:tcW w:w="643" w:type="dxa"/>
          </w:tcPr>
          <w:p w14:paraId="5BB2F9C4" w14:textId="187A9196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I</w:t>
            </w:r>
          </w:p>
        </w:tc>
        <w:tc>
          <w:tcPr>
            <w:tcW w:w="643" w:type="dxa"/>
          </w:tcPr>
          <w:p w14:paraId="7C24AC77" w14:textId="16996F1E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L</w:t>
            </w:r>
          </w:p>
        </w:tc>
        <w:tc>
          <w:tcPr>
            <w:tcW w:w="643" w:type="dxa"/>
          </w:tcPr>
          <w:p w14:paraId="25F95063" w14:textId="573C8280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L</w:t>
            </w:r>
          </w:p>
        </w:tc>
        <w:tc>
          <w:tcPr>
            <w:tcW w:w="581" w:type="dxa"/>
          </w:tcPr>
          <w:p w14:paraId="688DA2E1" w14:textId="5EB3BD6C" w:rsidR="00244CE0" w:rsidRPr="00E40107" w:rsidRDefault="00E40107" w:rsidP="002424ED">
            <w:pPr>
              <w:jc w:val="center"/>
              <w:rPr>
                <w:u w:val="single"/>
              </w:rPr>
            </w:pPr>
            <w:r w:rsidRPr="00E40107">
              <w:rPr>
                <w:u w:val="single"/>
              </w:rPr>
              <w:t>A</w:t>
            </w:r>
          </w:p>
        </w:tc>
      </w:tr>
      <w:tr w:rsidR="00244CE0" w:rsidRPr="00DE70B4" w14:paraId="033117A9" w14:textId="77777777" w:rsidTr="00E40107">
        <w:trPr>
          <w:jc w:val="center"/>
        </w:trPr>
        <w:tc>
          <w:tcPr>
            <w:tcW w:w="643" w:type="dxa"/>
          </w:tcPr>
          <w:p w14:paraId="6E4191D1" w14:textId="77777777" w:rsidR="00244CE0" w:rsidRPr="00E40107" w:rsidRDefault="00244CE0" w:rsidP="002424ED">
            <w:pPr>
              <w:jc w:val="center"/>
            </w:pPr>
            <w:r w:rsidRPr="00E40107">
              <w:t>1</w:t>
            </w:r>
          </w:p>
        </w:tc>
        <w:tc>
          <w:tcPr>
            <w:tcW w:w="643" w:type="dxa"/>
          </w:tcPr>
          <w:p w14:paraId="6483FC5B" w14:textId="77777777" w:rsidR="00244CE0" w:rsidRPr="00E40107" w:rsidRDefault="00244CE0" w:rsidP="002424ED">
            <w:pPr>
              <w:jc w:val="center"/>
            </w:pPr>
            <w:r w:rsidRPr="00E40107">
              <w:t>2</w:t>
            </w:r>
          </w:p>
        </w:tc>
        <w:tc>
          <w:tcPr>
            <w:tcW w:w="643" w:type="dxa"/>
          </w:tcPr>
          <w:p w14:paraId="36750B99" w14:textId="77777777" w:rsidR="00244CE0" w:rsidRPr="00E40107" w:rsidRDefault="00244CE0" w:rsidP="002424ED">
            <w:pPr>
              <w:jc w:val="center"/>
            </w:pPr>
            <w:r w:rsidRPr="00E40107">
              <w:t>3</w:t>
            </w:r>
          </w:p>
        </w:tc>
        <w:tc>
          <w:tcPr>
            <w:tcW w:w="642" w:type="dxa"/>
          </w:tcPr>
          <w:p w14:paraId="434AAC92" w14:textId="77777777" w:rsidR="00244CE0" w:rsidRPr="00E40107" w:rsidRDefault="00244CE0" w:rsidP="002424ED">
            <w:pPr>
              <w:jc w:val="center"/>
            </w:pPr>
            <w:r w:rsidRPr="00E40107">
              <w:t>4</w:t>
            </w:r>
          </w:p>
        </w:tc>
        <w:tc>
          <w:tcPr>
            <w:tcW w:w="642" w:type="dxa"/>
          </w:tcPr>
          <w:p w14:paraId="22CB3B87" w14:textId="77777777" w:rsidR="00244CE0" w:rsidRPr="00E40107" w:rsidRDefault="00244CE0" w:rsidP="002424ED">
            <w:pPr>
              <w:jc w:val="center"/>
            </w:pPr>
            <w:r w:rsidRPr="00E40107">
              <w:t>5</w:t>
            </w:r>
          </w:p>
        </w:tc>
        <w:tc>
          <w:tcPr>
            <w:tcW w:w="642" w:type="dxa"/>
          </w:tcPr>
          <w:p w14:paraId="69B75F64" w14:textId="77777777" w:rsidR="00244CE0" w:rsidRPr="00E40107" w:rsidRDefault="00244CE0" w:rsidP="002424ED">
            <w:pPr>
              <w:jc w:val="center"/>
            </w:pPr>
            <w:r w:rsidRPr="00E40107">
              <w:t>6</w:t>
            </w:r>
          </w:p>
        </w:tc>
        <w:tc>
          <w:tcPr>
            <w:tcW w:w="642" w:type="dxa"/>
          </w:tcPr>
          <w:p w14:paraId="3AD365C1" w14:textId="77777777" w:rsidR="00244CE0" w:rsidRPr="00E40107" w:rsidRDefault="00244CE0" w:rsidP="002424ED">
            <w:pPr>
              <w:jc w:val="center"/>
            </w:pPr>
            <w:r w:rsidRPr="00E40107">
              <w:t>7</w:t>
            </w:r>
          </w:p>
        </w:tc>
        <w:tc>
          <w:tcPr>
            <w:tcW w:w="580" w:type="dxa"/>
          </w:tcPr>
          <w:p w14:paraId="5AF38291" w14:textId="77777777" w:rsidR="00244CE0" w:rsidRPr="00E40107" w:rsidRDefault="00244CE0" w:rsidP="002424ED">
            <w:pPr>
              <w:jc w:val="center"/>
            </w:pPr>
          </w:p>
        </w:tc>
        <w:tc>
          <w:tcPr>
            <w:tcW w:w="642" w:type="dxa"/>
          </w:tcPr>
          <w:p w14:paraId="4AE4CC44" w14:textId="77777777" w:rsidR="00244CE0" w:rsidRPr="00E40107" w:rsidRDefault="00244CE0" w:rsidP="002424ED">
            <w:pPr>
              <w:jc w:val="center"/>
            </w:pPr>
            <w:r w:rsidRPr="00E40107">
              <w:t>8</w:t>
            </w:r>
          </w:p>
        </w:tc>
        <w:tc>
          <w:tcPr>
            <w:tcW w:w="642" w:type="dxa"/>
          </w:tcPr>
          <w:p w14:paraId="467D3381" w14:textId="77777777" w:rsidR="00244CE0" w:rsidRPr="00E40107" w:rsidRDefault="00244CE0" w:rsidP="002424ED">
            <w:pPr>
              <w:jc w:val="center"/>
            </w:pPr>
            <w:r w:rsidRPr="00E40107">
              <w:t>9</w:t>
            </w:r>
          </w:p>
        </w:tc>
        <w:tc>
          <w:tcPr>
            <w:tcW w:w="643" w:type="dxa"/>
          </w:tcPr>
          <w:p w14:paraId="4C2DBDCB" w14:textId="77777777" w:rsidR="00244CE0" w:rsidRPr="00E40107" w:rsidRDefault="00244CE0" w:rsidP="002424ED">
            <w:pPr>
              <w:jc w:val="center"/>
            </w:pPr>
            <w:r w:rsidRPr="00E40107">
              <w:t>10</w:t>
            </w:r>
          </w:p>
        </w:tc>
        <w:tc>
          <w:tcPr>
            <w:tcW w:w="643" w:type="dxa"/>
          </w:tcPr>
          <w:p w14:paraId="11D6FE19" w14:textId="77777777" w:rsidR="00244CE0" w:rsidRPr="00E40107" w:rsidRDefault="00244CE0" w:rsidP="002424ED">
            <w:pPr>
              <w:jc w:val="center"/>
            </w:pPr>
            <w:r w:rsidRPr="00E40107">
              <w:t>11</w:t>
            </w:r>
          </w:p>
        </w:tc>
        <w:tc>
          <w:tcPr>
            <w:tcW w:w="643" w:type="dxa"/>
          </w:tcPr>
          <w:p w14:paraId="7FDEC764" w14:textId="77777777" w:rsidR="00244CE0" w:rsidRPr="00E40107" w:rsidRDefault="00244CE0" w:rsidP="002424ED">
            <w:pPr>
              <w:jc w:val="center"/>
            </w:pPr>
            <w:r w:rsidRPr="00E40107">
              <w:t>12</w:t>
            </w:r>
          </w:p>
        </w:tc>
        <w:tc>
          <w:tcPr>
            <w:tcW w:w="643" w:type="dxa"/>
          </w:tcPr>
          <w:p w14:paraId="20943E04" w14:textId="77777777" w:rsidR="00244CE0" w:rsidRPr="00E40107" w:rsidRDefault="00244CE0" w:rsidP="002424ED">
            <w:pPr>
              <w:jc w:val="center"/>
            </w:pPr>
            <w:r w:rsidRPr="00E40107">
              <w:t>13</w:t>
            </w:r>
          </w:p>
        </w:tc>
        <w:tc>
          <w:tcPr>
            <w:tcW w:w="643" w:type="dxa"/>
          </w:tcPr>
          <w:p w14:paraId="721BEE80" w14:textId="77777777" w:rsidR="00244CE0" w:rsidRPr="00E40107" w:rsidRDefault="00244CE0" w:rsidP="002424ED">
            <w:pPr>
              <w:jc w:val="center"/>
            </w:pPr>
            <w:r w:rsidRPr="00E40107">
              <w:t>14</w:t>
            </w:r>
          </w:p>
        </w:tc>
        <w:tc>
          <w:tcPr>
            <w:tcW w:w="581" w:type="dxa"/>
          </w:tcPr>
          <w:p w14:paraId="3499968B" w14:textId="77777777" w:rsidR="00244CE0" w:rsidRPr="00E40107" w:rsidRDefault="00244CE0" w:rsidP="002424ED">
            <w:pPr>
              <w:jc w:val="center"/>
            </w:pPr>
            <w:r w:rsidRPr="00E40107">
              <w:t>15</w:t>
            </w:r>
          </w:p>
        </w:tc>
      </w:tr>
    </w:tbl>
    <w:p w14:paraId="057ECDA5" w14:textId="15D21047" w:rsidR="008C577C" w:rsidRPr="00656A96" w:rsidRDefault="009F12C1" w:rsidP="00630D7D">
      <w:r>
        <w:br/>
      </w:r>
      <w:r w:rsidR="00942C52">
        <w:rPr>
          <w:noProof/>
        </w:rPr>
        <w:drawing>
          <wp:inline distT="0" distB="0" distL="0" distR="0" wp14:anchorId="79F1E2EE" wp14:editId="349C011F">
            <wp:extent cx="2179675" cy="1869568"/>
            <wp:effectExtent l="0" t="0" r="0" b="0"/>
            <wp:docPr id="1043322667" name="Picture 1" descr="Image result for Axolotl. Size: 176 x 150. Source: animalsadd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xolotl. Size: 176 x 150. Source: animalsadda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87" cy="187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51A">
        <w:t xml:space="preserve">     </w:t>
      </w:r>
      <w:r w:rsidR="001D6EA2">
        <w:t xml:space="preserve"> </w:t>
      </w:r>
      <w:r w:rsidR="001D6EA2">
        <w:rPr>
          <w:noProof/>
        </w:rPr>
        <w:drawing>
          <wp:inline distT="0" distB="0" distL="0" distR="0" wp14:anchorId="369FF46C" wp14:editId="00C945B4">
            <wp:extent cx="2264735" cy="1856875"/>
            <wp:effectExtent l="0" t="0" r="2540" b="0"/>
            <wp:docPr id="423715629" name="Picture 2" descr="Image result for GROUP OF CUTE axolot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OUP OF CUTE axolotl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58" cy="18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51A">
        <w:t xml:space="preserve">      </w:t>
      </w:r>
      <w:r w:rsidR="0095551A">
        <w:rPr>
          <w:noProof/>
        </w:rPr>
        <w:drawing>
          <wp:inline distT="0" distB="0" distL="0" distR="0" wp14:anchorId="49864947" wp14:editId="4047FBFE">
            <wp:extent cx="3125584" cy="1881963"/>
            <wp:effectExtent l="0" t="0" r="0" b="4445"/>
            <wp:docPr id="1387409223" name="Picture 3" descr="Image result for Cutest Axolo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utest Axolot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58" cy="1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77C" w:rsidRPr="00656A96" w:rsidSect="00403B8C">
      <w:footerReference w:type="default" r:id="rId17"/>
      <w:pgSz w:w="15840" w:h="24480" w:code="3"/>
      <w:pgMar w:top="1080" w:right="1080" w:bottom="1080" w:left="1080" w:header="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8126D" w14:textId="77777777" w:rsidR="0019408F" w:rsidRDefault="0019408F" w:rsidP="00656A96">
      <w:r>
        <w:separator/>
      </w:r>
    </w:p>
  </w:endnote>
  <w:endnote w:type="continuationSeparator" w:id="0">
    <w:p w14:paraId="24B2352F" w14:textId="77777777" w:rsidR="0019408F" w:rsidRDefault="0019408F" w:rsidP="0065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dubitably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BA386" w14:textId="05D9295D" w:rsidR="007C6D5D" w:rsidRPr="002A3917" w:rsidRDefault="007C6D5D" w:rsidP="00656A96">
    <w:pPr>
      <w:pStyle w:val="Footer"/>
    </w:pPr>
    <w:r w:rsidRPr="002A3917">
      <w:t>©20</w:t>
    </w:r>
    <w:r w:rsidR="00961295" w:rsidRPr="002A3917">
      <w:t>2</w:t>
    </w:r>
    <w:r w:rsidR="0048747D">
      <w:t>4</w:t>
    </w:r>
    <w:r w:rsidRPr="002A3917">
      <w:t xml:space="preserve"> </w:t>
    </w:r>
    <w:sdt>
      <w:sdtPr>
        <w:rPr>
          <w:noProof/>
        </w:rPr>
        <w:alias w:val="Author"/>
        <w:tag w:val=""/>
        <w:id w:val="-183898892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62061">
          <w:rPr>
            <w:noProof/>
          </w:rPr>
          <w:t>Ken Pacquer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66F74" w14:textId="77777777" w:rsidR="0019408F" w:rsidRDefault="0019408F" w:rsidP="00656A96">
      <w:r>
        <w:separator/>
      </w:r>
    </w:p>
  </w:footnote>
  <w:footnote w:type="continuationSeparator" w:id="0">
    <w:p w14:paraId="63C2F988" w14:textId="77777777" w:rsidR="0019408F" w:rsidRDefault="0019408F" w:rsidP="0065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B4613"/>
    <w:multiLevelType w:val="hybridMultilevel"/>
    <w:tmpl w:val="3594C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6686"/>
    <w:multiLevelType w:val="hybridMultilevel"/>
    <w:tmpl w:val="824E59A6"/>
    <w:lvl w:ilvl="0" w:tplc="9FD40E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25C"/>
    <w:multiLevelType w:val="hybridMultilevel"/>
    <w:tmpl w:val="74462FAE"/>
    <w:lvl w:ilvl="0" w:tplc="C3366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77A50"/>
    <w:multiLevelType w:val="hybridMultilevel"/>
    <w:tmpl w:val="E2882C82"/>
    <w:lvl w:ilvl="0" w:tplc="E57A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341A9"/>
    <w:multiLevelType w:val="hybridMultilevel"/>
    <w:tmpl w:val="EB500FFA"/>
    <w:lvl w:ilvl="0" w:tplc="DB9CA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895204">
    <w:abstractNumId w:val="0"/>
  </w:num>
  <w:num w:numId="2" w16cid:durableId="636692191">
    <w:abstractNumId w:val="1"/>
  </w:num>
  <w:num w:numId="3" w16cid:durableId="2039962810">
    <w:abstractNumId w:val="2"/>
  </w:num>
  <w:num w:numId="4" w16cid:durableId="1101798071">
    <w:abstractNumId w:val="4"/>
  </w:num>
  <w:num w:numId="5" w16cid:durableId="800659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61"/>
    <w:rsid w:val="000311BD"/>
    <w:rsid w:val="00033219"/>
    <w:rsid w:val="0006143F"/>
    <w:rsid w:val="00070B84"/>
    <w:rsid w:val="00090AFF"/>
    <w:rsid w:val="000A0F92"/>
    <w:rsid w:val="00122253"/>
    <w:rsid w:val="0013254B"/>
    <w:rsid w:val="0014273F"/>
    <w:rsid w:val="00145A2B"/>
    <w:rsid w:val="001878C7"/>
    <w:rsid w:val="0019408F"/>
    <w:rsid w:val="001A0388"/>
    <w:rsid w:val="001D6CD6"/>
    <w:rsid w:val="001D6EA2"/>
    <w:rsid w:val="001E600C"/>
    <w:rsid w:val="001F32A8"/>
    <w:rsid w:val="001F5F06"/>
    <w:rsid w:val="00223848"/>
    <w:rsid w:val="002339C2"/>
    <w:rsid w:val="00236FDA"/>
    <w:rsid w:val="00244CE0"/>
    <w:rsid w:val="00270C01"/>
    <w:rsid w:val="002A3917"/>
    <w:rsid w:val="002E02DA"/>
    <w:rsid w:val="002E1C67"/>
    <w:rsid w:val="003044AF"/>
    <w:rsid w:val="00314203"/>
    <w:rsid w:val="00320CBC"/>
    <w:rsid w:val="00344721"/>
    <w:rsid w:val="00352E2F"/>
    <w:rsid w:val="003565EF"/>
    <w:rsid w:val="00386EB9"/>
    <w:rsid w:val="003D1EC2"/>
    <w:rsid w:val="00402260"/>
    <w:rsid w:val="0040268D"/>
    <w:rsid w:val="00403B8C"/>
    <w:rsid w:val="00420C84"/>
    <w:rsid w:val="00440C6B"/>
    <w:rsid w:val="00463678"/>
    <w:rsid w:val="00482DE3"/>
    <w:rsid w:val="0048747D"/>
    <w:rsid w:val="004B334B"/>
    <w:rsid w:val="004C745A"/>
    <w:rsid w:val="004D1F87"/>
    <w:rsid w:val="00523296"/>
    <w:rsid w:val="00525FA7"/>
    <w:rsid w:val="005600B8"/>
    <w:rsid w:val="005711B7"/>
    <w:rsid w:val="005A115D"/>
    <w:rsid w:val="005C729C"/>
    <w:rsid w:val="005D201B"/>
    <w:rsid w:val="005E2B65"/>
    <w:rsid w:val="00626D0B"/>
    <w:rsid w:val="00630D7D"/>
    <w:rsid w:val="00651F88"/>
    <w:rsid w:val="00656A96"/>
    <w:rsid w:val="00672AAC"/>
    <w:rsid w:val="006D46EA"/>
    <w:rsid w:val="006F0064"/>
    <w:rsid w:val="006F4ED0"/>
    <w:rsid w:val="00767EB6"/>
    <w:rsid w:val="007819DF"/>
    <w:rsid w:val="00795B9A"/>
    <w:rsid w:val="007A1A02"/>
    <w:rsid w:val="007B1E64"/>
    <w:rsid w:val="007C6D5D"/>
    <w:rsid w:val="008206A0"/>
    <w:rsid w:val="008374D8"/>
    <w:rsid w:val="00863270"/>
    <w:rsid w:val="0086536B"/>
    <w:rsid w:val="00874766"/>
    <w:rsid w:val="00897D1D"/>
    <w:rsid w:val="008B747B"/>
    <w:rsid w:val="008C577C"/>
    <w:rsid w:val="008E4454"/>
    <w:rsid w:val="008F4DDD"/>
    <w:rsid w:val="009147FA"/>
    <w:rsid w:val="00942C52"/>
    <w:rsid w:val="0095551A"/>
    <w:rsid w:val="00961295"/>
    <w:rsid w:val="00982B55"/>
    <w:rsid w:val="009A793B"/>
    <w:rsid w:val="009B132A"/>
    <w:rsid w:val="009B2042"/>
    <w:rsid w:val="009F12C1"/>
    <w:rsid w:val="00A26A83"/>
    <w:rsid w:val="00A316FC"/>
    <w:rsid w:val="00A335DE"/>
    <w:rsid w:val="00A57B12"/>
    <w:rsid w:val="00A62061"/>
    <w:rsid w:val="00A873C8"/>
    <w:rsid w:val="00AB4EAB"/>
    <w:rsid w:val="00AC40E4"/>
    <w:rsid w:val="00AD7F3C"/>
    <w:rsid w:val="00AD7F43"/>
    <w:rsid w:val="00AE7FE2"/>
    <w:rsid w:val="00B56095"/>
    <w:rsid w:val="00BA60FE"/>
    <w:rsid w:val="00BC2E25"/>
    <w:rsid w:val="00C025A5"/>
    <w:rsid w:val="00C304FA"/>
    <w:rsid w:val="00C3260D"/>
    <w:rsid w:val="00C569FD"/>
    <w:rsid w:val="00C7360D"/>
    <w:rsid w:val="00C8645D"/>
    <w:rsid w:val="00CB6D8E"/>
    <w:rsid w:val="00CC0F43"/>
    <w:rsid w:val="00CC1D91"/>
    <w:rsid w:val="00CC2B0C"/>
    <w:rsid w:val="00D318A9"/>
    <w:rsid w:val="00D37DAA"/>
    <w:rsid w:val="00D524B4"/>
    <w:rsid w:val="00D63A79"/>
    <w:rsid w:val="00D80149"/>
    <w:rsid w:val="00D95364"/>
    <w:rsid w:val="00DB501F"/>
    <w:rsid w:val="00DB6F3A"/>
    <w:rsid w:val="00DC3669"/>
    <w:rsid w:val="00DD2FCD"/>
    <w:rsid w:val="00E121FD"/>
    <w:rsid w:val="00E12E85"/>
    <w:rsid w:val="00E34331"/>
    <w:rsid w:val="00E40107"/>
    <w:rsid w:val="00E42682"/>
    <w:rsid w:val="00E607C6"/>
    <w:rsid w:val="00E92819"/>
    <w:rsid w:val="00EA6E99"/>
    <w:rsid w:val="00EB4226"/>
    <w:rsid w:val="00F016DE"/>
    <w:rsid w:val="00F01ADB"/>
    <w:rsid w:val="00F1339D"/>
    <w:rsid w:val="00F15BA3"/>
    <w:rsid w:val="00F21F77"/>
    <w:rsid w:val="00F34FDD"/>
    <w:rsid w:val="00F72FB4"/>
    <w:rsid w:val="00F80ABF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C6E6"/>
  <w15:chartTrackingRefBased/>
  <w15:docId w15:val="{DF477B42-7894-4D0E-8F07-1F73028F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96"/>
    <w:pPr>
      <w:spacing w:before="0" w:after="160"/>
      <w:jc w:val="left"/>
    </w:pPr>
    <w:rPr>
      <w:rFonts w:ascii="Verdana" w:hAnsi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EA"/>
    <w:pPr>
      <w:ind w:left="720"/>
      <w:contextualSpacing/>
    </w:pPr>
  </w:style>
  <w:style w:type="paragraph" w:customStyle="1" w:styleId="AnswerLine">
    <w:name w:val="Answer Line"/>
    <w:basedOn w:val="Normal"/>
    <w:link w:val="AnswerLineChar"/>
    <w:qFormat/>
    <w:rsid w:val="00656A96"/>
    <w:pPr>
      <w:spacing w:after="600"/>
    </w:pPr>
    <w:rPr>
      <w:b/>
    </w:rPr>
  </w:style>
  <w:style w:type="paragraph" w:customStyle="1" w:styleId="Byline">
    <w:name w:val="Byline"/>
    <w:basedOn w:val="Normal"/>
    <w:next w:val="Normal"/>
    <w:autoRedefine/>
    <w:qFormat/>
    <w:rsid w:val="00656A96"/>
    <w:rPr>
      <w:b/>
    </w:rPr>
  </w:style>
  <w:style w:type="character" w:customStyle="1" w:styleId="AnswerLineChar">
    <w:name w:val="Answer Line Char"/>
    <w:basedOn w:val="DefaultParagraphFont"/>
    <w:link w:val="AnswerLine"/>
    <w:rsid w:val="00656A96"/>
    <w:rPr>
      <w:rFonts w:ascii="Verdana" w:hAnsi="Verdana"/>
      <w:b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52E2F"/>
    <w:pPr>
      <w:contextualSpacing/>
    </w:pPr>
    <w:rPr>
      <w:rFonts w:ascii="Indubitably" w:eastAsiaTheme="majorEastAsia" w:hAnsi="Indubitably" w:cstheme="majorBidi"/>
      <w:spacing w:val="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2E2F"/>
    <w:rPr>
      <w:rFonts w:ascii="Indubitably" w:eastAsiaTheme="majorEastAsia" w:hAnsi="Indubitably" w:cstheme="majorBidi"/>
      <w:spacing w:val="10"/>
      <w:kern w:val="28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C6D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6D5D"/>
    <w:rPr>
      <w:rFonts w:ascii="Verdana" w:hAnsi="Verdana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7C6D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C6D5D"/>
    <w:rPr>
      <w:rFonts w:ascii="Verdana" w:hAnsi="Verdana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1295"/>
    <w:rPr>
      <w:color w:val="0563C1" w:themeColor="hyperlink"/>
      <w:u w:val="single"/>
    </w:rPr>
  </w:style>
  <w:style w:type="paragraph" w:customStyle="1" w:styleId="Monospace">
    <w:name w:val="Monospace"/>
    <w:basedOn w:val="Normal"/>
    <w:link w:val="MonospaceChar"/>
    <w:qFormat/>
    <w:rsid w:val="00961295"/>
    <w:pPr>
      <w:spacing w:line="259" w:lineRule="auto"/>
    </w:pPr>
    <w:rPr>
      <w:rFonts w:ascii="Lucida Console" w:hAnsi="Lucida Console"/>
      <w:sz w:val="20"/>
      <w:szCs w:val="20"/>
    </w:rPr>
  </w:style>
  <w:style w:type="character" w:customStyle="1" w:styleId="MonospaceChar">
    <w:name w:val="Monospace Char"/>
    <w:basedOn w:val="DefaultParagraphFont"/>
    <w:link w:val="Monospace"/>
    <w:rsid w:val="00961295"/>
    <w:rPr>
      <w:rFonts w:ascii="Lucida Console" w:hAnsi="Lucida Console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D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D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7F4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20CBC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DC3669"/>
    <w:pPr>
      <w:spacing w:after="0"/>
    </w:pPr>
  </w:style>
  <w:style w:type="table" w:styleId="TableGrid">
    <w:name w:val="Table Grid"/>
    <w:basedOn w:val="TableNormal"/>
    <w:uiPriority w:val="39"/>
    <w:rsid w:val="00244CE0"/>
    <w:pPr>
      <w:spacing w:before="0" w:after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374D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982B55"/>
    <w:pPr>
      <w:spacing w:before="0" w:after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abs/0801.369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enpacquer\OneDrive\Ken's%20Home%20Documents\!Puzzles\!Safari\!Safari%2024%20-%20Board%20games\PS24Answer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0EBC19E5B94B148493678E5DC4C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01FEB-F95C-4337-B6EB-ECB5FBD22DD9}"/>
      </w:docPartPr>
      <w:docPartBody>
        <w:p w:rsidR="003C11C8" w:rsidRDefault="00E8028C">
          <w:pPr>
            <w:pStyle w:val="250EBC19E5B94B148493678E5DC4C9AC"/>
          </w:pPr>
          <w:r w:rsidRPr="00AE4A43">
            <w:rPr>
              <w:rStyle w:val="PlaceholderText"/>
            </w:rPr>
            <w:t>[Title]</w:t>
          </w:r>
        </w:p>
      </w:docPartBody>
    </w:docPart>
    <w:docPart>
      <w:docPartPr>
        <w:name w:val="3973A7254F194195970460E5C4CF8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93FE9-1602-4AA4-B74A-DBC6ED11328D}"/>
      </w:docPartPr>
      <w:docPartBody>
        <w:p w:rsidR="003C11C8" w:rsidRDefault="00E8028C">
          <w:pPr>
            <w:pStyle w:val="3973A7254F194195970460E5C4CF8FE1"/>
          </w:pPr>
          <w:r w:rsidRPr="00AE4A4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dubitably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9"/>
    <w:rsid w:val="000905D3"/>
    <w:rsid w:val="003C11C8"/>
    <w:rsid w:val="005D6679"/>
    <w:rsid w:val="005E2B65"/>
    <w:rsid w:val="009956E8"/>
    <w:rsid w:val="00AF5EE2"/>
    <w:rsid w:val="00B56095"/>
    <w:rsid w:val="00BF5D12"/>
    <w:rsid w:val="00C02972"/>
    <w:rsid w:val="00C7360D"/>
    <w:rsid w:val="00D37DAA"/>
    <w:rsid w:val="00E8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0EBC19E5B94B148493678E5DC4C9AC">
    <w:name w:val="250EBC19E5B94B148493678E5DC4C9AC"/>
  </w:style>
  <w:style w:type="paragraph" w:customStyle="1" w:styleId="3973A7254F194195970460E5C4CF8FE1">
    <w:name w:val="3973A7254F194195970460E5C4CF8F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647DB-B17E-4D97-82A4-B0F5E88A18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PS24AnswerTemplate.dotx</Template>
  <TotalTime>2463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&lt;Puzzle Title, in Title Case&gt;</vt:lpstr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Foxtail</dc:title>
  <dc:subject/>
  <dc:creator>Ken Pacquer</dc:creator>
  <cp:keywords>Safari 24</cp:keywords>
  <dc:description/>
  <cp:lastModifiedBy>Ken Pacquer</cp:lastModifiedBy>
  <cp:revision>34</cp:revision>
  <dcterms:created xsi:type="dcterms:W3CDTF">2024-04-11T00:39:00Z</dcterms:created>
  <dcterms:modified xsi:type="dcterms:W3CDTF">2024-07-01T22:44:00Z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0x010100C075B57CA220FE499133195E6C8D0BED</vt:lpwstr>
  </property>
  <property fmtid="{D5CDD505-2E9C-101B-9397-08002B2CF9AE}" pid="3" name="Sensitivity">
    <vt:lpwstr>General</vt:lpwstr>
  </property>
  <property fmtid="{D5CDD505-2E9C-101B-9397-08002B2CF9AE}" pid="4" name="MSIP_Label_17cb76b2-10b8-4fe1-93d4-2202842406cd_Enabled">
    <vt:lpwstr>True</vt:lpwstr>
  </property>
  <property fmtid="{D5CDD505-2E9C-101B-9397-08002B2CF9AE}" pid="5" name="MSIP_Label_17cb76b2-10b8-4fe1-93d4-2202842406cd_SiteId">
    <vt:lpwstr>945c199a-83a2-4e80-9f8c-5a91be5752dd</vt:lpwstr>
  </property>
  <property fmtid="{D5CDD505-2E9C-101B-9397-08002B2CF9AE}" pid="6" name="MSIP_Label_17cb76b2-10b8-4fe1-93d4-2202842406cd_Owner">
    <vt:lpwstr>Ken_Pacquer@Dell.com</vt:lpwstr>
  </property>
  <property fmtid="{D5CDD505-2E9C-101B-9397-08002B2CF9AE}" pid="7" name="MSIP_Label_17cb76b2-10b8-4fe1-93d4-2202842406cd_SetDate">
    <vt:lpwstr>2020-03-17T04:06:53.7067664Z</vt:lpwstr>
  </property>
  <property fmtid="{D5CDD505-2E9C-101B-9397-08002B2CF9AE}" pid="8" name="MSIP_Label_17cb76b2-10b8-4fe1-93d4-2202842406cd_Name">
    <vt:lpwstr>External Public</vt:lpwstr>
  </property>
  <property fmtid="{D5CDD505-2E9C-101B-9397-08002B2CF9AE}" pid="9" name="MSIP_Label_17cb76b2-10b8-4fe1-93d4-2202842406cd_Application">
    <vt:lpwstr>Microsoft Azure Information Protection</vt:lpwstr>
  </property>
  <property fmtid="{D5CDD505-2E9C-101B-9397-08002B2CF9AE}" pid="10" name="MSIP_Label_17cb76b2-10b8-4fe1-93d4-2202842406cd_ActionId">
    <vt:lpwstr>694235b8-2037-455d-9497-49b7cd45d74f</vt:lpwstr>
  </property>
  <property fmtid="{D5CDD505-2E9C-101B-9397-08002B2CF9AE}" pid="11" name="MSIP_Label_17cb76b2-10b8-4fe1-93d4-2202842406cd_Extended_MSFT_Method">
    <vt:lpwstr>Manual</vt:lpwstr>
  </property>
  <property fmtid="{D5CDD505-2E9C-101B-9397-08002B2CF9AE}" pid="12" name="MSIP_Label_f42aa342-8706-4288-bd11-ebb85995028c_Enabled">
    <vt:lpwstr>True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MSIP_Label_f42aa342-8706-4288-bd11-ebb85995028c_Owner">
    <vt:lpwstr>corob@microsoft.com</vt:lpwstr>
  </property>
  <property fmtid="{D5CDD505-2E9C-101B-9397-08002B2CF9AE}" pid="15" name="MSIP_Label_f42aa342-8706-4288-bd11-ebb85995028c_SetDate">
    <vt:lpwstr>2019-05-09T21:04:56.9221664Z</vt:lpwstr>
  </property>
  <property fmtid="{D5CDD505-2E9C-101B-9397-08002B2CF9AE}" pid="16" name="MSIP_Label_f42aa342-8706-4288-bd11-ebb85995028c_Name">
    <vt:lpwstr>General</vt:lpwstr>
  </property>
  <property fmtid="{D5CDD505-2E9C-101B-9397-08002B2CF9AE}" pid="17" name="MSIP_Label_f42aa342-8706-4288-bd11-ebb85995028c_Application">
    <vt:lpwstr>Microsoft Azure Information Protection</vt:lpwstr>
  </property>
  <property fmtid="{D5CDD505-2E9C-101B-9397-08002B2CF9AE}" pid="18" name="MSIP_Label_f42aa342-8706-4288-bd11-ebb85995028c_ActionId">
    <vt:lpwstr>2bcc8958-2e9c-4863-8d0b-0cb425339ee2</vt:lpwstr>
  </property>
  <property fmtid="{D5CDD505-2E9C-101B-9397-08002B2CF9AE}" pid="19" name="MSIP_Label_f42aa342-8706-4288-bd11-ebb85995028c_Extended_MSFT_Method">
    <vt:lpwstr>Automatic</vt:lpwstr>
  </property>
  <property fmtid="{D5CDD505-2E9C-101B-9397-08002B2CF9AE}" pid="20" name="aiplabel">
    <vt:lpwstr>External Public General</vt:lpwstr>
  </property>
  <property fmtid="{D5CDD505-2E9C-101B-9397-08002B2CF9AE}" pid="21" name="xd_ProgID">
    <vt:lpwstr/>
  </property>
  <property fmtid="{D5CDD505-2E9C-101B-9397-08002B2CF9AE}" pid="22" name="ComplianceAssetId">
    <vt:lpwstr/>
  </property>
  <property fmtid="{D5CDD505-2E9C-101B-9397-08002B2CF9AE}" pid="23" name="TemplateUrl">
    <vt:lpwstr/>
  </property>
  <property fmtid="{D5CDD505-2E9C-101B-9397-08002B2CF9AE}" pid="24" name="xd_Signature">
    <vt:bool>false</vt:bool>
  </property>
</Properties>
</file>
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0D6F" w14:textId="467E73C3" w:rsidR="00263055" w:rsidRPr="003B609D" w:rsidRDefault="008A73AE" w:rsidP="00A21F6B">
      <w:pPr>
        <w:pStyle w:val="Title"/>
        <w:rPr>
          <w:rFonts w:ascii="Indubitably" w:hAnsi="Indubitably"/>
          <w:b w:val="0"/>
          <w:bCs/>
          <w:szCs w:val="48"/>
        </w:rPr>
      </w:pPr>
      <w:r>
        <w:rPr>
          <w:rFonts w:ascii="National Park" w:hAnsi="National Park"/>
          <w:noProof/>
        </w:rPr>
        <w:drawing>
          <wp:anchor distT="0" distB="0" distL="114300" distR="114300" simplePos="0" relativeHeight="251623936" behindDoc="0" locked="0" layoutInCell="1" allowOverlap="1" wp14:anchorId="479F85AE" wp14:editId="38C95FB4">
            <wp:simplePos x="0" y="0"/>
            <wp:positionH relativeFrom="rightMargin">
              <wp:posOffset>-457200</wp:posOffset>
            </wp:positionH>
            <wp:positionV relativeFrom="page">
              <wp:posOffset>228600</wp:posOffset>
            </wp:positionV>
            <wp:extent cx="685800" cy="6858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="Indubitably" w:hAnsi="Indubitably"/>
            <w:b w:val="0"/>
            <w:bCs/>
            <w:szCs w:val="48"/>
          </w:rPr>
          <w:alias w:val="Title"/>
          <w:tag w:val=""/>
          <w:id w:val="-1595536405"/>
          <w:placeholder>
            <w:docPart w:val="7554DB6CEE234065A536AB6902468B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23696">
            <w:rPr>
              <w:rFonts w:ascii="Indubitably" w:hAnsi="Indubitably"/>
              <w:b w:val="0"/>
              <w:bCs/>
              <w:szCs w:val="48"/>
            </w:rPr>
            <w:t>Foxtail</w:t>
          </w:r>
        </w:sdtContent>
      </w:sdt>
    </w:p>
    <w:p w14:paraId="3DCBE7F9" w14:textId="1059D1AA" w:rsidR="00A8045B" w:rsidRDefault="00A8045B" w:rsidP="00A8045B">
      <w:pPr>
        <w:spacing w:after="0"/>
        <w:ind w:right="1980"/>
      </w:pPr>
      <w:r>
        <w:t>For this sudoku variant, find the letters from the word FOXTAIL…</w:t>
      </w:r>
    </w:p>
    <w:p w14:paraId="170090AF" w14:textId="0754EEF9" w:rsidR="00C4365C" w:rsidRDefault="00C4365C" w:rsidP="00A8045B">
      <w:pPr>
        <w:spacing w:after="0"/>
        <w:ind w:right="1980"/>
      </w:pPr>
    </w:p>
    <w:tbl>
      <w:tblPr>
        <w:tblStyle w:val="TableGridLight"/>
        <w:tblW w:w="10885" w:type="dxa"/>
        <w:tblLayout w:type="fixed"/>
        <w:tblLook w:val="04A0" w:firstRow="1" w:lastRow="0" w:firstColumn="1" w:lastColumn="0" w:noHBand="0" w:noVBand="1"/>
      </w:tblPr>
      <w:tblGrid>
        <w:gridCol w:w="3415"/>
        <w:gridCol w:w="3330"/>
        <w:gridCol w:w="4140"/>
      </w:tblGrid>
      <w:tr w:rsidR="00FD6D97" w14:paraId="0422EC86" w14:textId="30B78666" w:rsidTr="00FD6D97">
        <w:tc>
          <w:tcPr>
            <w:tcW w:w="3415" w:type="dxa"/>
          </w:tcPr>
          <w:p w14:paraId="722A0A3A" w14:textId="2AA14C8B" w:rsidR="00FD6D97" w:rsidRPr="00097CBB" w:rsidRDefault="00FD6D97" w:rsidP="00C40D07">
            <w:r w:rsidRPr="00097CBB">
              <w:rPr>
                <w:noProof/>
              </w:rPr>
              <w:drawing>
                <wp:anchor distT="0" distB="0" distL="114300" distR="114300" simplePos="0" relativeHeight="251713024" behindDoc="1" locked="0" layoutInCell="1" allowOverlap="1" wp14:anchorId="404C0792" wp14:editId="0019E413">
                  <wp:simplePos x="0" y="0"/>
                  <wp:positionH relativeFrom="margin">
                    <wp:posOffset>665480</wp:posOffset>
                  </wp:positionH>
                  <wp:positionV relativeFrom="paragraph">
                    <wp:posOffset>-1270</wp:posOffset>
                  </wp:positionV>
                  <wp:extent cx="1376045" cy="930275"/>
                  <wp:effectExtent l="0" t="0" r="0" b="3175"/>
                  <wp:wrapNone/>
                  <wp:docPr id="8" name="Picture 8" descr="A black and white hexagon with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and white hexagon with lette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7CBB">
              <w:t xml:space="preserve">…in </w:t>
            </w:r>
            <w:r w:rsidRPr="00097CBB">
              <w:br/>
              <w:t>each</w:t>
            </w:r>
            <w:r w:rsidRPr="00097CBB">
              <w:br/>
              <w:t xml:space="preserve">column </w:t>
            </w:r>
            <w:r w:rsidRPr="00097CBB">
              <w:br/>
              <w:t xml:space="preserve">and </w:t>
            </w:r>
            <w:r w:rsidRPr="00097CBB">
              <w:br/>
              <w:t xml:space="preserve">diagonal row </w:t>
            </w:r>
            <w:r w:rsidRPr="00097CBB">
              <w:br/>
              <w:t>(4-7 unique letters)</w:t>
            </w:r>
            <w:r>
              <w:t>,</w:t>
            </w:r>
          </w:p>
        </w:tc>
        <w:tc>
          <w:tcPr>
            <w:tcW w:w="3330" w:type="dxa"/>
          </w:tcPr>
          <w:p w14:paraId="4E927256" w14:textId="58007795" w:rsidR="00FD6D97" w:rsidRPr="00097CBB" w:rsidRDefault="00FD6D97" w:rsidP="00C40D07">
            <w:r w:rsidRPr="00097CBB">
              <w:rPr>
                <w:noProof/>
              </w:rPr>
              <w:drawing>
                <wp:anchor distT="0" distB="0" distL="114300" distR="114300" simplePos="0" relativeHeight="251714048" behindDoc="0" locked="0" layoutInCell="1" allowOverlap="1" wp14:anchorId="60246BA2" wp14:editId="102FAD92">
                  <wp:simplePos x="0" y="0"/>
                  <wp:positionH relativeFrom="column">
                    <wp:posOffset>968375</wp:posOffset>
                  </wp:positionH>
                  <wp:positionV relativeFrom="paragraph">
                    <wp:posOffset>0</wp:posOffset>
                  </wp:positionV>
                  <wp:extent cx="1026352" cy="1089660"/>
                  <wp:effectExtent l="0" t="0" r="2540" b="0"/>
                  <wp:wrapThrough wrapText="bothSides">
                    <wp:wrapPolygon edited="0">
                      <wp:start x="0" y="0"/>
                      <wp:lineTo x="0" y="21147"/>
                      <wp:lineTo x="21252" y="21147"/>
                      <wp:lineTo x="21252" y="0"/>
                      <wp:lineTo x="0" y="0"/>
                    </wp:wrapPolygon>
                  </wp:wrapThrough>
                  <wp:docPr id="10" name="Picture 10" descr="A hexagons with letter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hexagons with letters and number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52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3D13">
              <w:t>…in seven heptads (</w:t>
            </w:r>
            <w:r>
              <w:t>A h</w:t>
            </w:r>
            <w:r w:rsidRPr="00B73D13">
              <w:t xml:space="preserve">ighlighted hex plus </w:t>
            </w:r>
            <w:r>
              <w:t xml:space="preserve">its six </w:t>
            </w:r>
            <w:r w:rsidRPr="00B73D13">
              <w:t>surrounding hexes</w:t>
            </w:r>
            <w:proofErr w:type="gramStart"/>
            <w:r w:rsidRPr="00B73D13">
              <w:t>)</w:t>
            </w:r>
            <w:r w:rsidRPr="00097CBB">
              <w:rPr>
                <w:noProof/>
              </w:rPr>
              <w:t xml:space="preserve"> </w:t>
            </w:r>
            <w:r>
              <w:t>,</w:t>
            </w:r>
            <w:proofErr w:type="gramEnd"/>
          </w:p>
          <w:p w14:paraId="42B28046" w14:textId="230C2105" w:rsidR="00FD6D97" w:rsidRPr="00097CBB" w:rsidRDefault="00564F9C" w:rsidP="00C40D07">
            <w:pPr>
              <w:rPr>
                <w:noProof/>
              </w:rPr>
            </w:pPr>
            <w:r w:rsidRPr="00564F9C">
              <w:drawing>
                <wp:anchor distT="0" distB="0" distL="114300" distR="114300" simplePos="0" relativeHeight="251622911" behindDoc="0" locked="0" layoutInCell="1" allowOverlap="1" wp14:anchorId="112E19DF" wp14:editId="68BC22A5">
                  <wp:simplePos x="0" y="0"/>
                  <wp:positionH relativeFrom="column">
                    <wp:posOffset>-1675130</wp:posOffset>
                  </wp:positionH>
                  <wp:positionV relativeFrom="paragraph">
                    <wp:posOffset>269875</wp:posOffset>
                  </wp:positionV>
                  <wp:extent cx="5797550" cy="6411798"/>
                  <wp:effectExtent l="0" t="0" r="0" b="8255"/>
                  <wp:wrapNone/>
                  <wp:docPr id="1942869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86957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612" cy="641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</w:tcPr>
          <w:p w14:paraId="51D73B98" w14:textId="4B9E9F9E" w:rsidR="00FD6D97" w:rsidRPr="00097CBB" w:rsidRDefault="00BB4B1F" w:rsidP="00C40D07">
            <w:r>
              <w:rPr>
                <w:noProof/>
              </w:rPr>
              <w:drawing>
                <wp:anchor distT="0" distB="0" distL="114300" distR="114300" simplePos="0" relativeHeight="251715072" behindDoc="0" locked="0" layoutInCell="1" allowOverlap="1" wp14:anchorId="036C5702" wp14:editId="28663FE8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29210</wp:posOffset>
                  </wp:positionV>
                  <wp:extent cx="1689100" cy="1905000"/>
                  <wp:effectExtent l="0" t="0" r="6350" b="0"/>
                  <wp:wrapThrough wrapText="bothSides">
                    <wp:wrapPolygon edited="0">
                      <wp:start x="9014" y="0"/>
                      <wp:lineTo x="5847" y="2160"/>
                      <wp:lineTo x="0" y="5184"/>
                      <wp:lineTo x="0" y="16632"/>
                      <wp:lineTo x="2923" y="17712"/>
                      <wp:lineTo x="2923" y="17928"/>
                      <wp:lineTo x="9014" y="21384"/>
                      <wp:lineTo x="11937" y="21384"/>
                      <wp:lineTo x="18027" y="17928"/>
                      <wp:lineTo x="18027" y="17712"/>
                      <wp:lineTo x="20707" y="16632"/>
                      <wp:lineTo x="21438" y="15120"/>
                      <wp:lineTo x="21438" y="6480"/>
                      <wp:lineTo x="20707" y="4968"/>
                      <wp:lineTo x="18271" y="3888"/>
                      <wp:lineTo x="11937" y="0"/>
                      <wp:lineTo x="9014" y="0"/>
                    </wp:wrapPolygon>
                  </wp:wrapThrough>
                  <wp:docPr id="367756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D6D97" w:rsidRPr="00097CBB">
              <w:t>…</w:t>
            </w:r>
            <w:r w:rsidR="00FD6D97">
              <w:t xml:space="preserve">and </w:t>
            </w:r>
            <w:r w:rsidR="00FD6D97" w:rsidRPr="00097CBB">
              <w:t xml:space="preserve">in the </w:t>
            </w:r>
            <w:r w:rsidR="00FD6D97">
              <w:t>seven</w:t>
            </w:r>
            <w:r w:rsidR="00FD6D97" w:rsidRPr="00097CBB">
              <w:t xml:space="preserve"> highlighted hexes.</w:t>
            </w:r>
            <w:r w:rsidR="00FD6D97">
              <w:rPr>
                <w:noProof/>
              </w:rPr>
              <w:t xml:space="preserve"> </w:t>
            </w:r>
          </w:p>
          <w:p w14:paraId="49161F0B" w14:textId="4ACA3D4D" w:rsidR="00FD6D97" w:rsidRPr="00097CBB" w:rsidRDefault="00FD6D97" w:rsidP="00C40D07">
            <w:pPr>
              <w:ind w:right="1980"/>
            </w:pPr>
          </w:p>
        </w:tc>
      </w:tr>
    </w:tbl>
    <w:p w14:paraId="1D46F0F5" w14:textId="3B395F5C" w:rsidR="00A8045B" w:rsidRPr="00A8045B" w:rsidRDefault="00C4365C" w:rsidP="00E12BA7">
      <w:pPr>
        <w:jc w:val="center"/>
      </w:pPr>
      <w:r w:rsidRPr="00FB078C">
        <w:rPr>
          <w:noProof/>
        </w:rPr>
        <w:drawing>
          <wp:anchor distT="0" distB="0" distL="114300" distR="114300" simplePos="0" relativeHeight="251662848" behindDoc="0" locked="0" layoutInCell="1" allowOverlap="1" wp14:anchorId="7DE2FD32" wp14:editId="148A01DD">
            <wp:simplePos x="0" y="0"/>
            <wp:positionH relativeFrom="margin">
              <wp:posOffset>5731510</wp:posOffset>
            </wp:positionH>
            <wp:positionV relativeFrom="paragraph">
              <wp:posOffset>4344670</wp:posOffset>
            </wp:positionV>
            <wp:extent cx="770995" cy="1202620"/>
            <wp:effectExtent l="0" t="0" r="0" b="0"/>
            <wp:wrapNone/>
            <wp:docPr id="1354941871" name="Picture 1" descr="A close-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1871" name="Picture 1" descr="A close-up of a pla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95" cy="120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F9C">
        <w:t>`</w:t>
      </w:r>
    </w:p>
    <w:sectPr w:rsidR="00A8045B" w:rsidRPr="00A8045B" w:rsidSect="001D098B">
      <w:footerReference w:type="default" r:id="rId14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824FD" w14:textId="77777777" w:rsidR="00D56F96" w:rsidRDefault="00D56F96" w:rsidP="00183390">
      <w:pPr>
        <w:spacing w:after="0" w:line="240" w:lineRule="auto"/>
      </w:pPr>
      <w:r>
        <w:separator/>
      </w:r>
    </w:p>
  </w:endnote>
  <w:endnote w:type="continuationSeparator" w:id="0">
    <w:p w14:paraId="1CE9B3A6" w14:textId="77777777" w:rsidR="00D56F96" w:rsidRDefault="00D56F96" w:rsidP="0018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C85A6" w14:textId="2022AD3D" w:rsidR="00183390" w:rsidRPr="00F30433" w:rsidRDefault="00183390" w:rsidP="00D36EBC">
    <w:pPr>
      <w:pStyle w:val="Footer"/>
      <w:tabs>
        <w:tab w:val="clear" w:pos="4680"/>
        <w:tab w:val="clear" w:pos="9360"/>
        <w:tab w:val="center" w:pos="5400"/>
        <w:tab w:val="right" w:pos="10710"/>
      </w:tabs>
      <w:rPr>
        <w:b/>
        <w:bCs/>
      </w:rPr>
    </w:pPr>
    <w:r w:rsidRPr="00A0166A">
      <w:t>©</w:t>
    </w:r>
    <w:r>
      <w:t>20</w:t>
    </w:r>
    <w:r w:rsidR="00801682">
      <w:t>2</w:t>
    </w:r>
    <w:r w:rsidR="00D830AF">
      <w:t>4</w:t>
    </w:r>
    <w:r>
      <w:t xml:space="preserve"> </w:t>
    </w:r>
    <w:sdt>
      <w:sdtPr>
        <w:alias w:val="Author"/>
        <w:tag w:val=""/>
        <w:id w:val="8242261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8045B">
          <w:t>Ken Pacquer</w:t>
        </w:r>
      </w:sdtContent>
    </w:sdt>
    <w:r w:rsidR="00F30433">
      <w:tab/>
    </w:r>
    <w:r w:rsidR="00F30433">
      <w:tab/>
    </w:r>
    <w:bookmarkStart w:id="0" w:name="_Hlk64197878"/>
    <w:bookmarkStart w:id="1" w:name="_Hlk64211326"/>
    <w:bookmarkStart w:id="2" w:name="_Hlk64211430"/>
    <w:bookmarkStart w:id="3" w:name="_Hlk64211431"/>
    <w:r w:rsidR="00F10273">
      <w:t>P</w:t>
    </w:r>
    <w:r w:rsidR="00693D5C">
      <w:t xml:space="preserve">rint as </w:t>
    </w:r>
    <w:bookmarkStart w:id="4" w:name="_Hlk64197092"/>
    <w:bookmarkEnd w:id="0"/>
    <w:r w:rsidR="00693D5C">
      <w:t>grayscal</w:t>
    </w:r>
    <w:bookmarkEnd w:id="1"/>
    <w:bookmarkEnd w:id="2"/>
    <w:bookmarkEnd w:id="3"/>
    <w:bookmarkEnd w:id="4"/>
    <w:r w:rsidR="00A8045B">
      <w:t>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42C25" w14:textId="77777777" w:rsidR="00D56F96" w:rsidRDefault="00D56F96" w:rsidP="00183390">
      <w:pPr>
        <w:spacing w:after="0" w:line="240" w:lineRule="auto"/>
      </w:pPr>
      <w:r>
        <w:separator/>
      </w:r>
    </w:p>
  </w:footnote>
  <w:footnote w:type="continuationSeparator" w:id="0">
    <w:p w14:paraId="1BC4D6C3" w14:textId="77777777" w:rsidR="00D56F96" w:rsidRDefault="00D56F96" w:rsidP="0018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B47DA"/>
    <w:multiLevelType w:val="hybridMultilevel"/>
    <w:tmpl w:val="D8AE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F1121"/>
    <w:multiLevelType w:val="hybridMultilevel"/>
    <w:tmpl w:val="156662A8"/>
    <w:lvl w:ilvl="0" w:tplc="A61C1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660C6"/>
    <w:multiLevelType w:val="hybridMultilevel"/>
    <w:tmpl w:val="8C90FA1A"/>
    <w:lvl w:ilvl="0" w:tplc="7A06C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341A9"/>
    <w:multiLevelType w:val="hybridMultilevel"/>
    <w:tmpl w:val="4D5E99AC"/>
    <w:lvl w:ilvl="0" w:tplc="FFD8B64E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24842">
    <w:abstractNumId w:val="3"/>
  </w:num>
  <w:num w:numId="2" w16cid:durableId="1880509702">
    <w:abstractNumId w:val="0"/>
  </w:num>
  <w:num w:numId="3" w16cid:durableId="1051923548">
    <w:abstractNumId w:val="4"/>
  </w:num>
  <w:num w:numId="4" w16cid:durableId="334377963">
    <w:abstractNumId w:val="1"/>
  </w:num>
  <w:num w:numId="5" w16cid:durableId="133005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5B"/>
    <w:rsid w:val="0000195B"/>
    <w:rsid w:val="000433DF"/>
    <w:rsid w:val="000600B1"/>
    <w:rsid w:val="00063BEA"/>
    <w:rsid w:val="00085A4C"/>
    <w:rsid w:val="000930E6"/>
    <w:rsid w:val="00093F68"/>
    <w:rsid w:val="00097CBB"/>
    <w:rsid w:val="000A021A"/>
    <w:rsid w:val="00104396"/>
    <w:rsid w:val="00105326"/>
    <w:rsid w:val="00142530"/>
    <w:rsid w:val="00144BDD"/>
    <w:rsid w:val="00152BCF"/>
    <w:rsid w:val="00153C3B"/>
    <w:rsid w:val="00163BED"/>
    <w:rsid w:val="00183390"/>
    <w:rsid w:val="00186A62"/>
    <w:rsid w:val="001D098B"/>
    <w:rsid w:val="00221396"/>
    <w:rsid w:val="00233B66"/>
    <w:rsid w:val="00237A6B"/>
    <w:rsid w:val="0025392F"/>
    <w:rsid w:val="00263055"/>
    <w:rsid w:val="002A59A5"/>
    <w:rsid w:val="002B28C6"/>
    <w:rsid w:val="002B2AC8"/>
    <w:rsid w:val="002C4D8B"/>
    <w:rsid w:val="002F6E6B"/>
    <w:rsid w:val="00314203"/>
    <w:rsid w:val="0032678E"/>
    <w:rsid w:val="00327677"/>
    <w:rsid w:val="0035136D"/>
    <w:rsid w:val="00373219"/>
    <w:rsid w:val="00397735"/>
    <w:rsid w:val="003B0EF3"/>
    <w:rsid w:val="003B609D"/>
    <w:rsid w:val="003B69AF"/>
    <w:rsid w:val="003D4F51"/>
    <w:rsid w:val="003E44D5"/>
    <w:rsid w:val="003E49A6"/>
    <w:rsid w:val="003E6D97"/>
    <w:rsid w:val="00410686"/>
    <w:rsid w:val="004266D0"/>
    <w:rsid w:val="00426D3F"/>
    <w:rsid w:val="00440449"/>
    <w:rsid w:val="0045385F"/>
    <w:rsid w:val="0045671E"/>
    <w:rsid w:val="004B0E4A"/>
    <w:rsid w:val="004C2948"/>
    <w:rsid w:val="004C31B3"/>
    <w:rsid w:val="004C5404"/>
    <w:rsid w:val="004C7455"/>
    <w:rsid w:val="0050139E"/>
    <w:rsid w:val="00516940"/>
    <w:rsid w:val="00534E8A"/>
    <w:rsid w:val="00546913"/>
    <w:rsid w:val="00550880"/>
    <w:rsid w:val="00556C54"/>
    <w:rsid w:val="00564F9C"/>
    <w:rsid w:val="00582E1D"/>
    <w:rsid w:val="005A7519"/>
    <w:rsid w:val="005C5D30"/>
    <w:rsid w:val="00680054"/>
    <w:rsid w:val="00680650"/>
    <w:rsid w:val="00693D5C"/>
    <w:rsid w:val="00695C75"/>
    <w:rsid w:val="006B633C"/>
    <w:rsid w:val="00723C21"/>
    <w:rsid w:val="00764FA9"/>
    <w:rsid w:val="00794496"/>
    <w:rsid w:val="007947A1"/>
    <w:rsid w:val="007D566C"/>
    <w:rsid w:val="00801682"/>
    <w:rsid w:val="00810164"/>
    <w:rsid w:val="00837773"/>
    <w:rsid w:val="008442BD"/>
    <w:rsid w:val="0084665B"/>
    <w:rsid w:val="0087155B"/>
    <w:rsid w:val="008A1297"/>
    <w:rsid w:val="008A73AE"/>
    <w:rsid w:val="008C37F8"/>
    <w:rsid w:val="008C795C"/>
    <w:rsid w:val="008D76B3"/>
    <w:rsid w:val="008E50C9"/>
    <w:rsid w:val="008F142F"/>
    <w:rsid w:val="00916CA6"/>
    <w:rsid w:val="0092661E"/>
    <w:rsid w:val="009307D2"/>
    <w:rsid w:val="00940AA8"/>
    <w:rsid w:val="00982830"/>
    <w:rsid w:val="009834B0"/>
    <w:rsid w:val="00995FA6"/>
    <w:rsid w:val="009A0D93"/>
    <w:rsid w:val="009A4109"/>
    <w:rsid w:val="009A758E"/>
    <w:rsid w:val="009B74E6"/>
    <w:rsid w:val="009C35E9"/>
    <w:rsid w:val="009E2859"/>
    <w:rsid w:val="009F1FF1"/>
    <w:rsid w:val="00A21F6B"/>
    <w:rsid w:val="00A576EB"/>
    <w:rsid w:val="00A8045B"/>
    <w:rsid w:val="00A83396"/>
    <w:rsid w:val="00AD5F25"/>
    <w:rsid w:val="00AE5252"/>
    <w:rsid w:val="00AE5B63"/>
    <w:rsid w:val="00B15BD1"/>
    <w:rsid w:val="00B279D3"/>
    <w:rsid w:val="00B350CD"/>
    <w:rsid w:val="00B73D13"/>
    <w:rsid w:val="00B95E64"/>
    <w:rsid w:val="00B9664A"/>
    <w:rsid w:val="00BB4B1F"/>
    <w:rsid w:val="00C00940"/>
    <w:rsid w:val="00C40D07"/>
    <w:rsid w:val="00C4365C"/>
    <w:rsid w:val="00C7360D"/>
    <w:rsid w:val="00CA6048"/>
    <w:rsid w:val="00CB6BAF"/>
    <w:rsid w:val="00CD1F4B"/>
    <w:rsid w:val="00CF5A5E"/>
    <w:rsid w:val="00D117D1"/>
    <w:rsid w:val="00D23491"/>
    <w:rsid w:val="00D36EBC"/>
    <w:rsid w:val="00D37DAA"/>
    <w:rsid w:val="00D56F96"/>
    <w:rsid w:val="00D63618"/>
    <w:rsid w:val="00D7614B"/>
    <w:rsid w:val="00D82F8C"/>
    <w:rsid w:val="00D830AF"/>
    <w:rsid w:val="00DB501F"/>
    <w:rsid w:val="00DD5EE9"/>
    <w:rsid w:val="00E10ADC"/>
    <w:rsid w:val="00E12BA7"/>
    <w:rsid w:val="00E43AE3"/>
    <w:rsid w:val="00E628B5"/>
    <w:rsid w:val="00E70218"/>
    <w:rsid w:val="00E81BAF"/>
    <w:rsid w:val="00E85773"/>
    <w:rsid w:val="00E946D6"/>
    <w:rsid w:val="00E95F58"/>
    <w:rsid w:val="00ED796D"/>
    <w:rsid w:val="00F10273"/>
    <w:rsid w:val="00F23696"/>
    <w:rsid w:val="00F24B2E"/>
    <w:rsid w:val="00F30433"/>
    <w:rsid w:val="00F54EF8"/>
    <w:rsid w:val="00FB2DF0"/>
    <w:rsid w:val="00FD4AC4"/>
    <w:rsid w:val="00FD659E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E449C"/>
  <w15:chartTrackingRefBased/>
  <w15:docId w15:val="{D84C6F69-C4AF-4C5C-89F4-1A301D28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55"/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A2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paragraph" w:customStyle="1" w:styleId="Monospace">
    <w:name w:val="Monospace"/>
    <w:basedOn w:val="Normal"/>
    <w:link w:val="MonospaceChar"/>
    <w:qFormat/>
    <w:rsid w:val="00263055"/>
    <w:rPr>
      <w:rFonts w:ascii="Lucida Console" w:hAnsi="Lucida Console"/>
    </w:rPr>
  </w:style>
  <w:style w:type="paragraph" w:styleId="ListParagraph">
    <w:name w:val="List Paragraph"/>
    <w:basedOn w:val="Normal"/>
    <w:autoRedefine/>
    <w:uiPriority w:val="34"/>
    <w:qFormat/>
    <w:rsid w:val="00940AA8"/>
    <w:pPr>
      <w:numPr>
        <w:numId w:val="3"/>
      </w:numPr>
      <w:spacing w:before="120" w:line="240" w:lineRule="auto"/>
    </w:pPr>
  </w:style>
  <w:style w:type="character" w:customStyle="1" w:styleId="MonospaceChar">
    <w:name w:val="Monospace Char"/>
    <w:basedOn w:val="DefaultParagraphFont"/>
    <w:link w:val="Monospace"/>
    <w:rsid w:val="00263055"/>
    <w:rPr>
      <w:rFonts w:ascii="Lucida Console" w:hAnsi="Lucida Conso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9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90"/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A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33D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16CA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83396"/>
    <w:pPr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436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97C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pacquerken\OneDrive\Ken's%20Home%20Documents\!Puzzles\!Safari\!Safari%2024%20-%20Board%20games\PS24PuzzleTemplate-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54DB6CEE234065A536AB6902468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640B-F584-429D-9E1C-8EE1B068F259}"/>
      </w:docPartPr>
      <w:docPartBody>
        <w:p w:rsidR="00BE6BB9" w:rsidRDefault="009921E7">
          <w:pPr>
            <w:pStyle w:val="7554DB6CEE234065A536AB6902468B05"/>
          </w:pPr>
          <w:r w:rsidRPr="00AE4A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ubitably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51"/>
    <w:rsid w:val="00100CD6"/>
    <w:rsid w:val="0025392F"/>
    <w:rsid w:val="00295C0A"/>
    <w:rsid w:val="004154FC"/>
    <w:rsid w:val="009921E7"/>
    <w:rsid w:val="00AE5851"/>
    <w:rsid w:val="00BE6BB9"/>
    <w:rsid w:val="00C7360D"/>
    <w:rsid w:val="00CB6BAF"/>
    <w:rsid w:val="00D37DAA"/>
    <w:rsid w:val="00E07CB1"/>
    <w:rsid w:val="00E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851"/>
    <w:rPr>
      <w:color w:val="808080"/>
    </w:rPr>
  </w:style>
  <w:style w:type="paragraph" w:customStyle="1" w:styleId="7554DB6CEE234065A536AB6902468B05">
    <w:name w:val="7554DB6CEE234065A536AB6902468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0FD2-07BF-4A54-A7B3-E07EE1645E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PS24PuzzleTemplate-Portrait.dotx</Template>
  <TotalTime>717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&lt;Puzzle Title, in Title Case&gt;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Foxtail</dc:title>
  <dc:subject/>
  <dc:creator>Ken Pacquer</dc:creator>
  <cp:keywords>Safari 24</cp:keywords>
  <dc:description/>
  <cp:lastModifiedBy>Ken Pacquer</cp:lastModifiedBy>
  <cp:revision>29</cp:revision>
  <dcterms:created xsi:type="dcterms:W3CDTF">2024-05-28T21:35:00Z</dcterms:created>
  <dcterms:modified xsi:type="dcterms:W3CDTF">2024-07-02T18:37:00Z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0x010100C075B57CA220FE499133195E6C8D0BED</vt:lpwstr>
  </property>
  <property fmtid="{D5CDD505-2E9C-101B-9397-08002B2CF9AE}" pid="3" name="Sensitivity">
    <vt:lpwstr>General</vt:lpwstr>
  </property>
  <property fmtid="{D5CDD505-2E9C-101B-9397-08002B2CF9AE}" pid="4" name="AuthorIds_UIVersion_3">
    <vt:lpwstr>12</vt:lpwstr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SiteId">
    <vt:lpwstr>945c199a-83a2-4e80-9f8c-5a91be5752dd</vt:lpwstr>
  </property>
  <property fmtid="{D5CDD505-2E9C-101B-9397-08002B2CF9AE}" pid="7" name="MSIP_Label_17cb76b2-10b8-4fe1-93d4-2202842406cd_Owner">
    <vt:lpwstr>Ken_Pacquer@Dell.com</vt:lpwstr>
  </property>
  <property fmtid="{D5CDD505-2E9C-101B-9397-08002B2CF9AE}" pid="8" name="MSIP_Label_17cb76b2-10b8-4fe1-93d4-2202842406cd_SetDate">
    <vt:lpwstr>2020-03-17T04:05:18.8167580Z</vt:lpwstr>
  </property>
  <property fmtid="{D5CDD505-2E9C-101B-9397-08002B2CF9AE}" pid="9" name="MSIP_Label_17cb76b2-10b8-4fe1-93d4-2202842406cd_Name">
    <vt:lpwstr>External Public</vt:lpwstr>
  </property>
  <property fmtid="{D5CDD505-2E9C-101B-9397-08002B2CF9AE}" pid="10" name="MSIP_Label_17cb76b2-10b8-4fe1-93d4-2202842406cd_Application">
    <vt:lpwstr>Microsoft Azure Information Protection</vt:lpwstr>
  </property>
  <property fmtid="{D5CDD505-2E9C-101B-9397-08002B2CF9AE}" pid="11" name="MSIP_Label_17cb76b2-10b8-4fe1-93d4-2202842406cd_ActionId">
    <vt:lpwstr>fb4703ec-2f21-4563-8ec0-ff36af04925b</vt:lpwstr>
  </property>
  <property fmtid="{D5CDD505-2E9C-101B-9397-08002B2CF9AE}" pid="12" name="MSIP_Label_17cb76b2-10b8-4fe1-93d4-2202842406cd_Extended_MSFT_Method">
    <vt:lpwstr>Manual</vt:lpwstr>
  </property>
  <property fmtid="{D5CDD505-2E9C-101B-9397-08002B2CF9AE}" pid="13" name="MSIP_Label_f42aa342-8706-4288-bd11-ebb85995028c_Enabled">
    <vt:lpwstr>True</vt:lpwstr>
  </property>
  <property fmtid="{D5CDD505-2E9C-101B-9397-08002B2CF9AE}" pid="14" name="MSIP_Label_f42aa342-8706-4288-bd11-ebb85995028c_SiteId">
    <vt:lpwstr>72f988bf-86f1-41af-91ab-2d7cd011db47</vt:lpwstr>
  </property>
  <property fmtid="{D5CDD505-2E9C-101B-9397-08002B2CF9AE}" pid="15" name="MSIP_Label_f42aa342-8706-4288-bd11-ebb85995028c_Owner">
    <vt:lpwstr>corob@microsoft.com</vt:lpwstr>
  </property>
  <property fmtid="{D5CDD505-2E9C-101B-9397-08002B2CF9AE}" pid="16" name="MSIP_Label_f42aa342-8706-4288-bd11-ebb85995028c_SetDate">
    <vt:lpwstr>2019-05-09T21:03:29.2717280Z</vt:lpwstr>
  </property>
  <property fmtid="{D5CDD505-2E9C-101B-9397-08002B2CF9AE}" pid="17" name="MSIP_Label_f42aa342-8706-4288-bd11-ebb85995028c_Name">
    <vt:lpwstr>General</vt:lpwstr>
  </property>
  <property fmtid="{D5CDD505-2E9C-101B-9397-08002B2CF9AE}" pid="18" name="MSIP_Label_f42aa342-8706-4288-bd11-ebb85995028c_Application">
    <vt:lpwstr>Microsoft Azure Information Protection</vt:lpwstr>
  </property>
  <property fmtid="{D5CDD505-2E9C-101B-9397-08002B2CF9AE}" pid="19" name="MSIP_Label_f42aa342-8706-4288-bd11-ebb85995028c_ActionId">
    <vt:lpwstr>cd73812b-b291-45a2-882b-feac5ed2f0b6</vt:lpwstr>
  </property>
  <property fmtid="{D5CDD505-2E9C-101B-9397-08002B2CF9AE}" pid="20" name="MSIP_Label_f42aa342-8706-4288-bd11-ebb85995028c_Extended_MSFT_Method">
    <vt:lpwstr>Automatic</vt:lpwstr>
  </property>
  <property fmtid="{D5CDD505-2E9C-101B-9397-08002B2CF9AE}" pid="21" name="aiplabel">
    <vt:lpwstr>External Public General</vt:lpwstr>
  </property>
  <property fmtid="{D5CDD505-2E9C-101B-9397-08002B2CF9AE}" pid="22" name="xd_ProgID">
    <vt:lpwstr/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xd_Signature">
    <vt:bool>false</vt:bool>
  </property>
</Properties>
</file>